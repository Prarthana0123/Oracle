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253EFF" w:rsidRDefault="00253EFF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253EFF" w:rsidRPr="00253EFF" w:rsidRDefault="00253EFF" w:rsidP="00021D41">
      <w:pPr>
        <w:pStyle w:val="ListParagraph"/>
        <w:rPr>
          <w:rFonts w:ascii="Arial Black" w:hAnsi="Arial Black"/>
          <w:sz w:val="20"/>
          <w:szCs w:val="20"/>
          <w:u w:val="single"/>
        </w:rPr>
      </w:pPr>
      <w:r w:rsidRPr="00253EFF">
        <w:rPr>
          <w:rFonts w:ascii="Arial Black" w:hAnsi="Arial Black"/>
          <w:sz w:val="20"/>
          <w:szCs w:val="20"/>
          <w:u w:val="single"/>
        </w:rPr>
        <w:t>Query: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 w:rsidR="00253EF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Salesman_id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 w:rsidR="00253EFF">
        <w:rPr>
          <w:rFonts w:ascii="Courier New" w:hAnsi="Courier New" w:cs="Courier New"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),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City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 w:rsidR="00253EFF">
        <w:rPr>
          <w:rFonts w:ascii="Courier New" w:hAnsi="Courier New" w:cs="Courier New"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),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Comission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float</w:t>
      </w:r>
    </w:p>
    <w:p w:rsidR="00AC7947" w:rsidRDefault="00AC7947" w:rsidP="00253EF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bookmarkStart w:id="0" w:name="_GoBack"/>
      <w:bookmarkEnd w:id="0"/>
    </w:p>
    <w:p w:rsidR="00AC7947" w:rsidRDefault="00AC7947" w:rsidP="00AC7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Salesman_id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Comission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'5007'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'Paul Adam'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'Rome'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'0.13'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AC7947" w:rsidRPr="00021D41" w:rsidRDefault="00AC7947" w:rsidP="00AC7947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AC7947" w:rsidRPr="00427BA4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SALESMAN_ID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ASC;</w:t>
      </w:r>
    </w:p>
    <w:p w:rsidR="00AC7947" w:rsidRDefault="00AC7947" w:rsidP="00AC7947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C7947" w:rsidRDefault="00AC7947" w:rsidP="00AC7947">
      <w:pPr>
        <w:pStyle w:val="ListParagraph"/>
      </w:pPr>
    </w:p>
    <w:p w:rsidR="00AC7947" w:rsidRDefault="00AC7947" w:rsidP="00AC794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AC7947" w:rsidRDefault="00AC7947" w:rsidP="00AC7947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10638B" w:rsidRDefault="0010638B" w:rsidP="0010638B">
      <w:pPr>
        <w:pStyle w:val="ListParagraph"/>
      </w:pPr>
    </w:p>
    <w:p w:rsidR="0010638B" w:rsidRDefault="0010638B" w:rsidP="0010638B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Paris'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'Rome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10638B" w:rsidRDefault="0010638B" w:rsidP="0010638B">
      <w:pPr>
        <w:pStyle w:val="ListParagraph"/>
      </w:pP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5B12E5" w:rsidRDefault="005B12E5" w:rsidP="005B12E5">
      <w:pPr>
        <w:pStyle w:val="ListParagraph"/>
      </w:pPr>
    </w:p>
    <w:p w:rsidR="005B12E5" w:rsidRDefault="005B12E5" w:rsidP="005B12E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'A%'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'K%'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5B12E5" w:rsidRDefault="005B12E5" w:rsidP="005B12E5">
      <w:pPr>
        <w:pStyle w:val="ListParagraph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FA18BC" w:rsidRPr="00C7057F" w:rsidRDefault="00A21FE1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 * from Customer where Grade ='200';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1E3107" w:rsidRDefault="001E3107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1E3107" w:rsidRPr="001E3107" w:rsidRDefault="001E3107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gramStart"/>
      <w:r w:rsidRPr="001E3107">
        <w:rPr>
          <w:rFonts w:ascii="Courier New" w:hAnsi="Courier New" w:cs="Courier New"/>
          <w:color w:val="0000FF"/>
          <w:sz w:val="20"/>
          <w:szCs w:val="20"/>
        </w:rPr>
        <w:t>AVG(</w:t>
      </w:r>
      <w:proofErr w:type="spellStart"/>
      <w:proofErr w:type="gramEnd"/>
      <w:r w:rsidRPr="001E3107">
        <w:rPr>
          <w:rFonts w:ascii="Courier New" w:hAnsi="Courier New" w:cs="Courier New"/>
          <w:color w:val="0000FF"/>
          <w:sz w:val="20"/>
          <w:szCs w:val="20"/>
        </w:rPr>
        <w:t>Pro_Price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Avg_Price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from PRODUCT where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Pro_com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= '16';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1E3107" w:rsidRDefault="001E3107" w:rsidP="001E3107">
      <w:pPr>
        <w:pStyle w:val="ListParagraph"/>
      </w:pPr>
    </w:p>
    <w:p w:rsidR="001E3107" w:rsidRPr="001E3107" w:rsidRDefault="001E3107" w:rsidP="001E3107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Pro_name</w:t>
      </w:r>
      <w:proofErr w:type="gramStart"/>
      <w:r w:rsidRPr="001E3107">
        <w:rPr>
          <w:rFonts w:ascii="Courier New" w:hAnsi="Courier New" w:cs="Courier New"/>
          <w:color w:val="0000FF"/>
          <w:sz w:val="20"/>
          <w:szCs w:val="20"/>
        </w:rPr>
        <w:t>,MIN</w:t>
      </w:r>
      <w:proofErr w:type="spellEnd"/>
      <w:proofErr w:type="gram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Pro_Price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) AS </w:t>
      </w:r>
      <w:proofErr w:type="spellStart"/>
      <w:r w:rsidRPr="001E3107">
        <w:rPr>
          <w:rFonts w:ascii="Courier New" w:hAnsi="Courier New" w:cs="Courier New"/>
          <w:color w:val="0000FF"/>
          <w:sz w:val="20"/>
          <w:szCs w:val="20"/>
        </w:rPr>
        <w:t>Min_Price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  from PRODUCT</w:t>
      </w:r>
      <w:r w:rsidR="002E2F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2E2FB6">
        <w:rPr>
          <w:rFonts w:ascii="Courier New" w:hAnsi="Courier New" w:cs="Courier New"/>
          <w:color w:val="0000FF"/>
          <w:sz w:val="20"/>
          <w:szCs w:val="20"/>
          <w:highlight w:val="white"/>
        </w:rPr>
        <w:t>GROUP</w:t>
      </w:r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E2FB6"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2E2FB6">
        <w:rPr>
          <w:rFonts w:ascii="Courier New" w:hAnsi="Courier New" w:cs="Courier New"/>
          <w:color w:val="000000"/>
          <w:sz w:val="20"/>
          <w:szCs w:val="20"/>
          <w:highlight w:val="white"/>
        </w:rPr>
        <w:t>Pro_Name</w:t>
      </w:r>
      <w:proofErr w:type="spellEnd"/>
      <w:r w:rsidRPr="001E3107">
        <w:rPr>
          <w:rFonts w:ascii="Courier New" w:hAnsi="Courier New" w:cs="Courier New"/>
          <w:color w:val="0000FF"/>
          <w:sz w:val="20"/>
          <w:szCs w:val="20"/>
        </w:rPr>
        <w:t xml:space="preserve">; 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Pr="00BC34F8" w:rsidRDefault="00755B3D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755B3D" w:rsidRPr="00BC34F8" w:rsidRDefault="00BC34F8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Select distinct </w:t>
      </w:r>
      <w:proofErr w:type="spellStart"/>
      <w:r w:rsidRPr="00BC34F8">
        <w:rPr>
          <w:rFonts w:ascii="Courier New" w:hAnsi="Courier New" w:cs="Courier New"/>
          <w:color w:val="0000FF"/>
          <w:sz w:val="20"/>
          <w:szCs w:val="20"/>
        </w:rPr>
        <w:t>EMP_Lname</w:t>
      </w:r>
      <w:proofErr w:type="spellEnd"/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 from EMPLOYEES;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340721" w:rsidRPr="00340721" w:rsidRDefault="00340721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40721" w:rsidRDefault="00340721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340721">
        <w:rPr>
          <w:rFonts w:ascii="Courier New" w:hAnsi="Courier New" w:cs="Courier New"/>
          <w:color w:val="0000FF"/>
          <w:sz w:val="20"/>
          <w:szCs w:val="20"/>
        </w:rPr>
        <w:t>Select * from Customers where Grade &gt; 100;</w:t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BC34F8" w:rsidRDefault="00BC34F8" w:rsidP="00BC34F8">
      <w:pPr>
        <w:pStyle w:val="ListParagraph"/>
      </w:pPr>
    </w:p>
    <w:p w:rsidR="00BC34F8" w:rsidRPr="00BC34F8" w:rsidRDefault="00BC34F8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Select * from </w:t>
      </w:r>
      <w:proofErr w:type="gramStart"/>
      <w:r w:rsidRPr="00BC34F8">
        <w:rPr>
          <w:rFonts w:ascii="Courier New" w:hAnsi="Courier New" w:cs="Courier New"/>
          <w:color w:val="0000FF"/>
          <w:sz w:val="20"/>
          <w:szCs w:val="20"/>
        </w:rPr>
        <w:t>Customers  where</w:t>
      </w:r>
      <w:proofErr w:type="gramEnd"/>
      <w:r w:rsidRPr="00BC34F8">
        <w:rPr>
          <w:rFonts w:ascii="Courier New" w:hAnsi="Courier New" w:cs="Courier New"/>
          <w:color w:val="0000FF"/>
          <w:sz w:val="20"/>
          <w:szCs w:val="20"/>
        </w:rPr>
        <w:t xml:space="preserve"> City = 'New York' OR Grade &gt; '100' ;</w:t>
      </w:r>
    </w:p>
    <w:p w:rsidR="00340721" w:rsidRDefault="00340721" w:rsidP="00340721">
      <w:pPr>
        <w:pStyle w:val="ListParagraph"/>
      </w:pP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lastRenderedPageBreak/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BC34F8" w:rsidRDefault="00BC34F8" w:rsidP="00BC34F8">
      <w:pPr>
        <w:pStyle w:val="ListParagraph"/>
      </w:pPr>
    </w:p>
    <w:p w:rsidR="00BC34F8" w:rsidRDefault="00BC34F8" w:rsidP="00BC34F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BC34F8">
        <w:rPr>
          <w:rFonts w:ascii="Courier New" w:hAnsi="Courier New" w:cs="Courier New"/>
          <w:color w:val="0000FF"/>
          <w:sz w:val="20"/>
          <w:szCs w:val="20"/>
        </w:rPr>
        <w:t>SELECT * FROM customer WHERE NOT (city = 'New York' OR grade&gt;100);</w:t>
      </w:r>
    </w:p>
    <w:p w:rsidR="00BC34F8" w:rsidRDefault="00BC34F8" w:rsidP="00BC34F8">
      <w:pPr>
        <w:pStyle w:val="ListParagraph"/>
      </w:pP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6564DE" w:rsidRPr="006564DE" w:rsidRDefault="006564DE" w:rsidP="000E4A2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6564DE" w:rsidRPr="006564DE" w:rsidRDefault="006564DE" w:rsidP="000E4A25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SELECT * </w:t>
      </w:r>
      <w:proofErr w:type="gramStart"/>
      <w:r w:rsidRPr="006564DE">
        <w:rPr>
          <w:rFonts w:ascii="Courier New" w:hAnsi="Courier New" w:cs="Courier New"/>
          <w:color w:val="0000FF"/>
          <w:sz w:val="20"/>
          <w:szCs w:val="20"/>
        </w:rPr>
        <w:t>FROM  orders</w:t>
      </w:r>
      <w:proofErr w:type="gram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WHERE NOT ((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ord_date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='2012-09-10'AND 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salesman_id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&gt; 505) OR 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purch_amt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&gt; 1000.00);</w:t>
      </w: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28093F" w:rsidRDefault="0028093F" w:rsidP="00427BA4">
      <w:pPr>
        <w:ind w:left="360"/>
      </w:pPr>
    </w:p>
    <w:p w:rsidR="0028093F" w:rsidRPr="006564DE" w:rsidRDefault="0028093F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8093F" w:rsidRPr="006564DE" w:rsidRDefault="006564DE" w:rsidP="0028093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SELECT * </w:t>
      </w:r>
      <w:proofErr w:type="gramStart"/>
      <w:r w:rsidRPr="006564DE">
        <w:rPr>
          <w:rFonts w:ascii="Courier New" w:hAnsi="Courier New" w:cs="Courier New"/>
          <w:color w:val="0000FF"/>
          <w:sz w:val="20"/>
          <w:szCs w:val="20"/>
        </w:rPr>
        <w:t>FROM  orders</w:t>
      </w:r>
      <w:proofErr w:type="gram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WHERE NOT((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ord_date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 ='2012-08-17' OR 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customer_id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 xml:space="preserve">&gt;3005) AND </w:t>
      </w:r>
      <w:proofErr w:type="spellStart"/>
      <w:r w:rsidRPr="006564DE">
        <w:rPr>
          <w:rFonts w:ascii="Courier New" w:hAnsi="Courier New" w:cs="Courier New"/>
          <w:color w:val="0000FF"/>
          <w:sz w:val="20"/>
          <w:szCs w:val="20"/>
        </w:rPr>
        <w:t>purch_amt</w:t>
      </w:r>
      <w:proofErr w:type="spellEnd"/>
      <w:r w:rsidRPr="006564DE">
        <w:rPr>
          <w:rFonts w:ascii="Courier New" w:hAnsi="Courier New" w:cs="Courier New"/>
          <w:color w:val="0000FF"/>
          <w:sz w:val="20"/>
          <w:szCs w:val="20"/>
        </w:rPr>
        <w:t>&lt;1000);</w:t>
      </w:r>
    </w:p>
    <w:p w:rsidR="000E2DAD" w:rsidRPr="000E2DAD" w:rsidRDefault="000E2DAD" w:rsidP="000E2DAD"/>
    <w:sectPr w:rsidR="000E2DAD" w:rsidRPr="000E2DAD" w:rsidSect="005E703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4F8" w:rsidRDefault="00BC34F8" w:rsidP="002D4392">
      <w:pPr>
        <w:spacing w:after="0" w:line="240" w:lineRule="auto"/>
      </w:pPr>
      <w:r>
        <w:separator/>
      </w:r>
    </w:p>
  </w:endnote>
  <w:endnote w:type="continuationSeparator" w:id="0">
    <w:p w:rsidR="00BC34F8" w:rsidRDefault="00BC34F8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4F8" w:rsidRDefault="00BC34F8" w:rsidP="002D4392">
      <w:pPr>
        <w:spacing w:after="0" w:line="240" w:lineRule="auto"/>
      </w:pPr>
      <w:r>
        <w:separator/>
      </w:r>
    </w:p>
  </w:footnote>
  <w:footnote w:type="continuationSeparator" w:id="0">
    <w:p w:rsidR="00BC34F8" w:rsidRDefault="00BC34F8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F8" w:rsidRPr="002D4392" w:rsidRDefault="00BC34F8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E2DAD"/>
    <w:rsid w:val="000E4A25"/>
    <w:rsid w:val="0010638B"/>
    <w:rsid w:val="001E3107"/>
    <w:rsid w:val="00253EFF"/>
    <w:rsid w:val="0028093F"/>
    <w:rsid w:val="002D4392"/>
    <w:rsid w:val="002E2FB6"/>
    <w:rsid w:val="00340721"/>
    <w:rsid w:val="00366D25"/>
    <w:rsid w:val="00427BA4"/>
    <w:rsid w:val="005B12E5"/>
    <w:rsid w:val="005D588F"/>
    <w:rsid w:val="005E7033"/>
    <w:rsid w:val="006564DE"/>
    <w:rsid w:val="00755B3D"/>
    <w:rsid w:val="007E3573"/>
    <w:rsid w:val="00817EC2"/>
    <w:rsid w:val="008C6EDA"/>
    <w:rsid w:val="00A21FE1"/>
    <w:rsid w:val="00AC7947"/>
    <w:rsid w:val="00BC34F8"/>
    <w:rsid w:val="00C7057F"/>
    <w:rsid w:val="00E378C3"/>
    <w:rsid w:val="00F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007C-21D9-419C-A195-496FE66F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9AE4E739</Template>
  <TotalTime>300</TotalTime>
  <Pages>3</Pages>
  <Words>782</Words>
  <Characters>3841</Characters>
  <Application>Microsoft Office Word</Application>
  <DocSecurity>0</DocSecurity>
  <Lines>137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Prarthana, Pandi-XT</cp:lastModifiedBy>
  <cp:revision>16</cp:revision>
  <dcterms:created xsi:type="dcterms:W3CDTF">2018-04-26T06:39:00Z</dcterms:created>
  <dcterms:modified xsi:type="dcterms:W3CDTF">2018-05-23T04:57:00Z</dcterms:modified>
</cp:coreProperties>
</file>