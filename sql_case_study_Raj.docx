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D31F8C">
        <w:rPr>
          <w:rFonts w:ascii="Consolas" w:eastAsia="Times New Roman" w:hAnsi="Consolas" w:cs="Consolas"/>
          <w:color w:val="AA0D91"/>
          <w:sz w:val="20"/>
          <w:szCs w:val="20"/>
          <w:shd w:val="clear" w:color="auto" w:fill="FFFFFF"/>
        </w:rPr>
        <w:t>create</w:t>
      </w:r>
      <w:proofErr w:type="gram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D31F8C">
        <w:rPr>
          <w:rFonts w:ascii="Consolas" w:eastAsia="Times New Roman" w:hAnsi="Consolas" w:cs="Consolas"/>
          <w:color w:val="AA0D91"/>
          <w:sz w:val="20"/>
          <w:szCs w:val="20"/>
          <w:shd w:val="clear" w:color="auto" w:fill="FFFFFF"/>
        </w:rPr>
        <w:t>table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sales  (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Salesman_id</w:t>
      </w:r>
      <w:proofErr w:type="spell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31F8C">
        <w:rPr>
          <w:rFonts w:ascii="Consolas" w:eastAsia="Times New Roman" w:hAnsi="Consolas" w:cs="Consolas"/>
          <w:color w:val="5C2699"/>
          <w:sz w:val="20"/>
          <w:szCs w:val="20"/>
          <w:shd w:val="clear" w:color="auto" w:fill="FFFFFF"/>
        </w:rPr>
        <w:t>number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Name </w:t>
      </w:r>
      <w:proofErr w:type="gram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varchar2(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20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),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City </w:t>
      </w:r>
      <w:proofErr w:type="gram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varchar2(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15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),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Commission </w:t>
      </w:r>
      <w:proofErr w:type="gramStart"/>
      <w:r w:rsidR="007E097E">
        <w:rPr>
          <w:rFonts w:ascii="Consolas" w:eastAsia="Times New Roman" w:hAnsi="Consolas" w:cs="Consolas"/>
          <w:color w:val="5C2699"/>
          <w:sz w:val="20"/>
          <w:szCs w:val="20"/>
          <w:shd w:val="clear" w:color="auto" w:fill="FFFFFF"/>
        </w:rPr>
        <w:t>number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5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,</w:t>
      </w:r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2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707070"/>
          <w:sz w:val="18"/>
          <w:szCs w:val="18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D31F8C" w:rsidRPr="00D31F8C" w:rsidRDefault="00D31F8C" w:rsidP="00D31F8C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 w:rsidRPr="00D31F8C">
        <w:rPr>
          <w:rFonts w:ascii="Courier New" w:eastAsia="Times New Roman" w:hAnsi="Courier New" w:cs="Courier New"/>
          <w:color w:val="404040"/>
          <w:sz w:val="18"/>
          <w:szCs w:val="18"/>
        </w:rPr>
        <w:t>Table created.</w:t>
      </w: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(5001 , 'James </w:t>
      </w:r>
      <w:proofErr w:type="spellStart"/>
      <w:r w:rsidRPr="00D31F8C">
        <w:rPr>
          <w:rFonts w:ascii="Lucida Console" w:hAnsi="Lucida Console"/>
          <w:sz w:val="20"/>
          <w:szCs w:val="20"/>
        </w:rPr>
        <w:t>Hoog</w:t>
      </w:r>
      <w:proofErr w:type="spellEnd"/>
      <w:r w:rsidRPr="00D31F8C">
        <w:rPr>
          <w:rFonts w:ascii="Lucida Console" w:hAnsi="Lucida Console"/>
          <w:sz w:val="20"/>
          <w:szCs w:val="20"/>
        </w:rPr>
        <w:t>','New York' , '0.15');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(5002 , 'Nail </w:t>
      </w:r>
      <w:proofErr w:type="spellStart"/>
      <w:r w:rsidRPr="00D31F8C">
        <w:rPr>
          <w:rFonts w:ascii="Lucida Console" w:hAnsi="Lucida Console"/>
          <w:sz w:val="20"/>
          <w:szCs w:val="20"/>
        </w:rPr>
        <w:t>Knite</w:t>
      </w:r>
      <w:proofErr w:type="spellEnd"/>
      <w:r w:rsidRPr="00D31F8C">
        <w:rPr>
          <w:rFonts w:ascii="Lucida Console" w:hAnsi="Lucida Console"/>
          <w:sz w:val="20"/>
          <w:szCs w:val="20"/>
        </w:rPr>
        <w:t>' ,'Paris' , '0.13');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(5005 , 'Pit Alex' , 'London' , '0.11');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(5006 , 'Mc Lyon' , 'Paris' , '0.14');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(5003 , '</w:t>
      </w:r>
      <w:proofErr w:type="spellStart"/>
      <w:r w:rsidRPr="00D31F8C">
        <w:rPr>
          <w:rFonts w:ascii="Lucida Console" w:hAnsi="Lucida Console"/>
          <w:sz w:val="20"/>
          <w:szCs w:val="20"/>
        </w:rPr>
        <w:t>Lauson</w:t>
      </w:r>
      <w:proofErr w:type="spellEnd"/>
      <w:r w:rsidRPr="00D31F8C">
        <w:rPr>
          <w:rFonts w:ascii="Lucida Console" w:hAnsi="Lucida Console"/>
          <w:sz w:val="20"/>
          <w:szCs w:val="20"/>
        </w:rPr>
        <w:t xml:space="preserve"> Hen' , 'Sydney' , '0.12');</w:t>
      </w:r>
    </w:p>
    <w:p w:rsid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 values (5007 , 'Paul Adam' , 'Rome' , '0.13' );</w:t>
      </w:r>
    </w:p>
    <w:p w:rsidR="007E097E" w:rsidRDefault="007E097E" w:rsidP="00D31F8C">
      <w:pPr>
        <w:pStyle w:val="ListParagraph"/>
        <w:rPr>
          <w:rFonts w:ascii="Lucida Console" w:hAnsi="Lucida Console"/>
          <w:sz w:val="20"/>
          <w:szCs w:val="20"/>
        </w:rPr>
      </w:pPr>
    </w:p>
    <w:p w:rsidR="007E097E" w:rsidRDefault="007E097E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select</w:t>
      </w:r>
      <w:proofErr w:type="gramEnd"/>
      <w:r>
        <w:rPr>
          <w:rFonts w:ascii="Lucida Console" w:hAnsi="Lucida Console"/>
          <w:sz w:val="20"/>
          <w:szCs w:val="20"/>
        </w:rPr>
        <w:t xml:space="preserve"> * from sales;</w:t>
      </w:r>
    </w:p>
    <w:tbl>
      <w:tblPr>
        <w:tblW w:w="4824" w:type="dxa"/>
        <w:tblInd w:w="93" w:type="dxa"/>
        <w:tblLook w:val="04A0" w:firstRow="1" w:lastRow="0" w:firstColumn="1" w:lastColumn="0" w:noHBand="0" w:noVBand="1"/>
      </w:tblPr>
      <w:tblGrid>
        <w:gridCol w:w="1523"/>
        <w:gridCol w:w="1116"/>
        <w:gridCol w:w="1080"/>
        <w:gridCol w:w="1477"/>
      </w:tblGrid>
      <w:tr w:rsidR="007E097E" w:rsidRPr="007E097E" w:rsidTr="007E097E">
        <w:trPr>
          <w:trHeight w:val="315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SALESMAN_ID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COMMISSION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Pit Alex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London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0.11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Mc Lyon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Paris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0.14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proofErr w:type="spellStart"/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Lauson</w:t>
            </w:r>
            <w:proofErr w:type="spellEnd"/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 xml:space="preserve"> Hen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Sydney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0.12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Paul Adam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Rome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0.13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 xml:space="preserve">James </w:t>
            </w:r>
            <w:proofErr w:type="spellStart"/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Hoog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New York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0.15</w:t>
            </w:r>
          </w:p>
        </w:tc>
      </w:tr>
      <w:tr w:rsidR="007E097E" w:rsidRPr="007E097E" w:rsidTr="007E097E">
        <w:trPr>
          <w:trHeight w:val="3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5002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 xml:space="preserve">Nail </w:t>
            </w:r>
            <w:proofErr w:type="spellStart"/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Knite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Paris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7E" w:rsidRPr="007E097E" w:rsidRDefault="007E097E" w:rsidP="007E097E">
            <w:pPr>
              <w:spacing w:after="0" w:line="240" w:lineRule="auto"/>
              <w:jc w:val="right"/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</w:pPr>
            <w:r w:rsidRPr="007E097E">
              <w:rPr>
                <w:rFonts w:ascii="Frutiger 45 Light" w:eastAsia="Times New Roman" w:hAnsi="Frutiger 45 Light" w:cs="Times New Roman"/>
                <w:color w:val="000000"/>
                <w:sz w:val="21"/>
                <w:szCs w:val="21"/>
              </w:rPr>
              <w:t>0.13</w:t>
            </w:r>
          </w:p>
        </w:tc>
      </w:tr>
    </w:tbl>
    <w:p w:rsidR="007E097E" w:rsidRDefault="007E097E" w:rsidP="00D31F8C">
      <w:pPr>
        <w:pStyle w:val="ListParagraph"/>
        <w:rPr>
          <w:rFonts w:ascii="Lucida Console" w:hAnsi="Lucida Console"/>
          <w:sz w:val="20"/>
          <w:szCs w:val="20"/>
        </w:rPr>
      </w:pPr>
    </w:p>
    <w:p w:rsidR="001D3235" w:rsidRDefault="001D3235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1D3235" w:rsidRPr="00021D41" w:rsidRDefault="001D3235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7E097E" w:rsidRDefault="007E097E" w:rsidP="007E097E">
      <w:pPr>
        <w:ind w:left="360"/>
      </w:pPr>
    </w:p>
    <w:p w:rsidR="007E097E" w:rsidRDefault="007E097E" w:rsidP="007E097E">
      <w:pPr>
        <w:ind w:left="360"/>
      </w:pPr>
      <w:proofErr w:type="gramStart"/>
      <w:r w:rsidRPr="007E097E">
        <w:t>select</w:t>
      </w:r>
      <w:proofErr w:type="gramEnd"/>
      <w:r w:rsidRPr="007E097E">
        <w:t xml:space="preserve"> </w:t>
      </w:r>
      <w:proofErr w:type="spellStart"/>
      <w:r w:rsidRPr="007E097E">
        <w:t>Salesman_id</w:t>
      </w:r>
      <w:proofErr w:type="spellEnd"/>
      <w:r w:rsidRPr="007E097E">
        <w:t xml:space="preserve"> , Name from sales;</w:t>
      </w:r>
    </w:p>
    <w:p w:rsidR="006B04A0" w:rsidRPr="006B04A0" w:rsidRDefault="006B04A0" w:rsidP="006B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4A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4"/>
      </w:tblPr>
      <w:tblGrid>
        <w:gridCol w:w="1149"/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lastRenderedPageBreak/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</w:tr>
    </w:tbl>
    <w:p w:rsidR="006B04A0" w:rsidRDefault="006B04A0" w:rsidP="007E097E">
      <w:pPr>
        <w:ind w:left="360"/>
      </w:pPr>
    </w:p>
    <w:p w:rsidR="007E097E" w:rsidRDefault="007E097E" w:rsidP="007E097E">
      <w:pPr>
        <w:ind w:left="360"/>
      </w:pPr>
    </w:p>
    <w:p w:rsidR="007E097E" w:rsidRDefault="007E097E" w:rsidP="007E097E">
      <w:pPr>
        <w:ind w:left="360"/>
      </w:pPr>
    </w:p>
    <w:p w:rsidR="007E097E" w:rsidRPr="00427BA4" w:rsidRDefault="007E097E" w:rsidP="007E097E">
      <w:pPr>
        <w:ind w:left="360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A848AF" w:rsidRDefault="00A848AF" w:rsidP="00A848AF"/>
    <w:p w:rsidR="00A848AF" w:rsidRDefault="00A848AF" w:rsidP="00A848AF">
      <w:proofErr w:type="gramStart"/>
      <w:r w:rsidRPr="00A848AF">
        <w:t>select</w:t>
      </w:r>
      <w:proofErr w:type="gramEnd"/>
      <w:r w:rsidRPr="00A848AF">
        <w:t xml:space="preserve"> name from sales order by name </w:t>
      </w:r>
      <w:proofErr w:type="spellStart"/>
      <w:r w:rsidRPr="00A848AF">
        <w:t>asc</w:t>
      </w:r>
      <w:proofErr w:type="spellEnd"/>
      <w:r w:rsidRPr="00A848AF">
        <w:t>;</w:t>
      </w:r>
    </w:p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4A0" w:rsidRPr="006B04A0" w:rsidRDefault="006B04A0" w:rsidP="006B04A0">
      <w:pPr>
        <w:shd w:val="clear" w:color="auto" w:fill="F8F8F8"/>
        <w:spacing w:after="0" w:line="240" w:lineRule="auto"/>
        <w:ind w:left="-15" w:right="-15"/>
        <w:outlineLvl w:val="1"/>
        <w:rPr>
          <w:rFonts w:ascii="Consolas" w:eastAsia="Times New Roman" w:hAnsi="Consolas" w:cs="Consolas"/>
          <w:color w:val="666666"/>
          <w:sz w:val="36"/>
          <w:szCs w:val="36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5"/>
      </w:tblPr>
      <w:tblGrid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</w:tr>
    </w:tbl>
    <w:p w:rsidR="00A848AF" w:rsidRDefault="00A848AF" w:rsidP="00A848A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848AF" w:rsidRDefault="00A848AF" w:rsidP="00A848AF"/>
    <w:p w:rsid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848AF">
        <w:rPr>
          <w:rFonts w:ascii="Times New Roman" w:eastAsia="Times New Roman" w:hAnsi="Times New Roman" w:cs="Times New Roman"/>
          <w:sz w:val="24"/>
          <w:szCs w:val="24"/>
        </w:rPr>
        <w:t xml:space="preserve"> name , city from sales where city = 'Paris';</w:t>
      </w:r>
    </w:p>
    <w:p w:rsid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4A0" w:rsidRPr="006B04A0" w:rsidRDefault="006B04A0" w:rsidP="006B04A0">
      <w:pPr>
        <w:shd w:val="clear" w:color="auto" w:fill="F8F8F8"/>
        <w:spacing w:after="0" w:line="240" w:lineRule="auto"/>
        <w:ind w:left="-15" w:right="-15"/>
        <w:outlineLvl w:val="1"/>
        <w:rPr>
          <w:rFonts w:ascii="Consolas" w:eastAsia="Times New Roman" w:hAnsi="Consolas" w:cs="Consolas"/>
          <w:color w:val="666666"/>
          <w:sz w:val="36"/>
          <w:szCs w:val="36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1055"/>
        <w:gridCol w:w="588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</w:tbl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8AF" w:rsidRDefault="00A848AF" w:rsidP="00A848AF"/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A848AF" w:rsidRDefault="00A848AF" w:rsidP="00A848AF">
      <w:proofErr w:type="gramStart"/>
      <w:r w:rsidRPr="00A848AF">
        <w:t>select</w:t>
      </w:r>
      <w:proofErr w:type="gramEnd"/>
      <w:r w:rsidRPr="00A848AF">
        <w:t xml:space="preserve"> * from sales where city in ('Paris' , 'Rome' );</w:t>
      </w:r>
    </w:p>
    <w:p w:rsidR="006B04A0" w:rsidRPr="006B04A0" w:rsidRDefault="006B04A0" w:rsidP="006B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1149"/>
        <w:gridCol w:w="1055"/>
        <w:gridCol w:w="588"/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COMMISSION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.14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</w:tbl>
    <w:p w:rsidR="006B04A0" w:rsidRDefault="006B04A0" w:rsidP="00A848AF"/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8AF" w:rsidRDefault="00A848AF" w:rsidP="00A848AF"/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760112" w:rsidRDefault="0096189D" w:rsidP="00760112">
      <w:proofErr w:type="gramStart"/>
      <w:r w:rsidRPr="0096189D">
        <w:t>select</w:t>
      </w:r>
      <w:proofErr w:type="gramEnd"/>
      <w:r>
        <w:t xml:space="preserve"> * from sales where name like 'A%' or name like 'K</w:t>
      </w:r>
      <w:r w:rsidRPr="0096189D">
        <w:t>%' ;</w:t>
      </w:r>
    </w:p>
    <w:p w:rsidR="00A848AF" w:rsidRDefault="00A848AF" w:rsidP="00A848AF"/>
    <w:p w:rsidR="00A848AF" w:rsidRDefault="00A848AF" w:rsidP="00A848A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Select * from customers where grade = '200';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Pr="00C7057F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avg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pro_price</w:t>
      </w:r>
      <w:proofErr w:type="spellEnd"/>
      <w:r>
        <w:rPr>
          <w:rFonts w:ascii="Lucida Console" w:hAnsi="Lucida Console"/>
          <w:sz w:val="20"/>
          <w:szCs w:val="20"/>
        </w:rPr>
        <w:t xml:space="preserve">) from manufacturer where </w:t>
      </w:r>
      <w:proofErr w:type="spellStart"/>
      <w:r>
        <w:rPr>
          <w:rFonts w:ascii="Lucida Console" w:hAnsi="Lucida Console"/>
          <w:sz w:val="20"/>
          <w:szCs w:val="20"/>
        </w:rPr>
        <w:t>pro_com</w:t>
      </w:r>
      <w:proofErr w:type="spellEnd"/>
      <w:r>
        <w:rPr>
          <w:rFonts w:ascii="Lucida Console" w:hAnsi="Lucida Console"/>
          <w:sz w:val="20"/>
          <w:szCs w:val="20"/>
        </w:rPr>
        <w:t xml:space="preserve"> = '16';</w:t>
      </w:r>
    </w:p>
    <w:p w:rsidR="0096189D" w:rsidRPr="00C7057F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96189D" w:rsidRDefault="0096189D" w:rsidP="0096189D">
      <w:proofErr w:type="gramStart"/>
      <w:r>
        <w:t xml:space="preserve">Select  </w:t>
      </w:r>
      <w:proofErr w:type="spellStart"/>
      <w:r>
        <w:t>pro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pro_price</w:t>
      </w:r>
      <w:proofErr w:type="spellEnd"/>
      <w:r>
        <w:t xml:space="preserve"> from manufacturer where </w:t>
      </w:r>
      <w:proofErr w:type="spellStart"/>
      <w:r>
        <w:t>pro_price</w:t>
      </w:r>
      <w:proofErr w:type="spellEnd"/>
      <w:r>
        <w:t xml:space="preserve"> in (select min(</w:t>
      </w:r>
      <w:proofErr w:type="spellStart"/>
      <w:r>
        <w:t>pro_price</w:t>
      </w:r>
      <w:proofErr w:type="spellEnd"/>
      <w:r>
        <w:t>) from manufacturer</w:t>
      </w:r>
      <w:r w:rsidR="00036521">
        <w:t xml:space="preserve"> )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distinct(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emp_lname</w:t>
      </w:r>
      <w:proofErr w:type="spellEnd"/>
      <w:r>
        <w:rPr>
          <w:rFonts w:ascii="Lucida Console" w:hAnsi="Lucida Console"/>
          <w:sz w:val="20"/>
          <w:szCs w:val="20"/>
        </w:rPr>
        <w:t>) from employees ;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from customers where </w:t>
      </w:r>
      <w:proofErr w:type="spellStart"/>
      <w:r>
        <w:rPr>
          <w:rFonts w:ascii="Lucida Console" w:hAnsi="Lucida Console"/>
          <w:sz w:val="20"/>
          <w:szCs w:val="20"/>
        </w:rPr>
        <w:t>garde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/>
          <w:sz w:val="20"/>
          <w:szCs w:val="20"/>
        </w:rPr>
        <w:t>&gt;  100</w:t>
      </w:r>
      <w:proofErr w:type="gramEnd"/>
      <w:r>
        <w:rPr>
          <w:rFonts w:ascii="Lucida Console" w:hAnsi="Lucida Console"/>
          <w:sz w:val="20"/>
          <w:szCs w:val="20"/>
        </w:rPr>
        <w:t xml:space="preserve">  ;</w:t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634C50" w:rsidRDefault="00634C50" w:rsidP="00634C50">
      <w:proofErr w:type="gramStart"/>
      <w:r>
        <w:t>Select  *</w:t>
      </w:r>
      <w:proofErr w:type="gramEnd"/>
      <w:r>
        <w:t xml:space="preserve"> from  customers  where city  = 'New York ' or grade  &gt; 100 ;</w:t>
      </w:r>
    </w:p>
    <w:p w:rsidR="006B1A7E" w:rsidRDefault="006B1A7E" w:rsidP="00634C50"/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6B1A7E" w:rsidRDefault="006B1A7E" w:rsidP="006B1A7E">
      <w:r>
        <w:t xml:space="preserve">Select * from customers </w:t>
      </w:r>
      <w:proofErr w:type="gramStart"/>
      <w:r>
        <w:t>where  NOT</w:t>
      </w:r>
      <w:proofErr w:type="gramEnd"/>
      <w:r>
        <w:t xml:space="preserve"> city = 'New York' and NOT </w:t>
      </w:r>
      <w:proofErr w:type="spellStart"/>
      <w:r>
        <w:t>garde</w:t>
      </w:r>
      <w:proofErr w:type="spellEnd"/>
      <w:r>
        <w:t xml:space="preserve"> &gt; 100 ;</w:t>
      </w:r>
    </w:p>
    <w:p w:rsidR="006B1A7E" w:rsidRDefault="006B1A7E" w:rsidP="006B1A7E"/>
    <w:p w:rsidR="006B1A7E" w:rsidRDefault="006B1A7E" w:rsidP="006B1A7E"/>
    <w:p w:rsidR="006B1A7E" w:rsidRDefault="006B1A7E" w:rsidP="006B1A7E"/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6B1A7E" w:rsidRDefault="006B1A7E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6B1A7E" w:rsidRDefault="006B1A7E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6B1A7E" w:rsidRDefault="006B1A7E" w:rsidP="000E4A25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from orders where 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NOT </w:t>
      </w:r>
      <w:r w:rsidR="00F71AD7">
        <w:rPr>
          <w:rFonts w:ascii="Lucida Console" w:hAnsi="Lucida Console"/>
          <w:sz w:val="20"/>
          <w:szCs w:val="20"/>
        </w:rPr>
        <w:t>((</w:t>
      </w:r>
      <w:proofErr w:type="spellStart"/>
      <w:r w:rsidR="00F71AD7">
        <w:rPr>
          <w:rFonts w:ascii="Lucida Console" w:hAnsi="Lucida Console"/>
          <w:sz w:val="20"/>
          <w:szCs w:val="20"/>
        </w:rPr>
        <w:t>ord_date</w:t>
      </w:r>
      <w:proofErr w:type="spellEnd"/>
      <w:r w:rsidR="00F71AD7">
        <w:rPr>
          <w:rFonts w:ascii="Lucida Console" w:hAnsi="Lucida Console"/>
          <w:sz w:val="20"/>
          <w:szCs w:val="20"/>
        </w:rPr>
        <w:t xml:space="preserve"> </w:t>
      </w:r>
      <w:r w:rsidR="00F71AD7">
        <w:rPr>
          <w:rFonts w:ascii="Lucida Console" w:hAnsi="Lucida Console"/>
          <w:sz w:val="20"/>
          <w:szCs w:val="20"/>
        </w:rPr>
        <w:t xml:space="preserve">= </w:t>
      </w:r>
      <w:r>
        <w:rPr>
          <w:rFonts w:ascii="Lucida Console" w:hAnsi="Lucida Console"/>
          <w:sz w:val="20"/>
          <w:szCs w:val="20"/>
        </w:rPr>
        <w:t>'</w:t>
      </w:r>
      <w:r w:rsidR="00F71AD7">
        <w:t>2012-09-10'</w:t>
      </w:r>
      <w:r>
        <w:t xml:space="preserve"> </w:t>
      </w:r>
      <w:proofErr w:type="gramStart"/>
      <w:r w:rsidR="00C8343C">
        <w:t xml:space="preserve">AND </w:t>
      </w:r>
      <w:r>
        <w:t xml:space="preserve"> </w:t>
      </w:r>
      <w:proofErr w:type="spellStart"/>
      <w:r w:rsidR="00C8343C">
        <w:t>salesman</w:t>
      </w:r>
      <w:proofErr w:type="gramEnd"/>
      <w:r w:rsidR="00C8343C">
        <w:t>_id</w:t>
      </w:r>
      <w:proofErr w:type="spellEnd"/>
      <w:r w:rsidR="00C8343C">
        <w:t xml:space="preserve">   </w:t>
      </w:r>
      <w:r w:rsidR="00F71AD7">
        <w:t xml:space="preserve">&gt; 5005 ) </w:t>
      </w:r>
      <w:r w:rsidR="00C8343C">
        <w:t>OR</w:t>
      </w:r>
      <w:r w:rsidR="00F71AD7">
        <w:t xml:space="preserve"> </w:t>
      </w:r>
      <w:r w:rsidR="00C8343C">
        <w:t xml:space="preserve"> </w:t>
      </w:r>
      <w:proofErr w:type="spellStart"/>
      <w:r w:rsidR="00C8343C">
        <w:t>purch_amt</w:t>
      </w:r>
      <w:proofErr w:type="spellEnd"/>
      <w:r w:rsidR="00C8343C">
        <w:t xml:space="preserve">  &lt;= 1000</w:t>
      </w:r>
      <w:r w:rsidR="00F71AD7">
        <w:t xml:space="preserve"> )</w:t>
      </w:r>
      <w:r w:rsidR="00C8343C">
        <w:t xml:space="preserve"> ;</w:t>
      </w:r>
      <w:bookmarkStart w:id="0" w:name="_GoBack"/>
      <w:bookmarkEnd w:id="0"/>
    </w:p>
    <w:p w:rsid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C8343C" w:rsidRDefault="00C8343C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C8343C" w:rsidRPr="00427BA4" w:rsidRDefault="00C8343C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A04407" w:rsidRDefault="00A04407" w:rsidP="00A04407">
      <w:pPr>
        <w:pStyle w:val="ListParagraph"/>
      </w:pPr>
      <w:r>
        <w:t>Select * fro</w:t>
      </w:r>
      <w:r w:rsidR="00F71AD7">
        <w:t xml:space="preserve">m orders where NOT  </w:t>
      </w:r>
      <w:r>
        <w:t xml:space="preserve"> (</w:t>
      </w:r>
      <w:proofErr w:type="spellStart"/>
      <w:r w:rsidR="00F71AD7">
        <w:t>ord_date</w:t>
      </w:r>
      <w:proofErr w:type="spellEnd"/>
      <w:r w:rsidR="00F71AD7">
        <w:t xml:space="preserve"> =</w:t>
      </w:r>
      <w:r w:rsidR="00F71AD7">
        <w:t xml:space="preserve">  </w:t>
      </w:r>
      <w:r w:rsidR="00F71AD7">
        <w:t xml:space="preserve">' 2012-08-17 </w:t>
      </w:r>
      <w:proofErr w:type="gramStart"/>
      <w:r w:rsidR="00F71AD7">
        <w:t>'  or</w:t>
      </w:r>
      <w:proofErr w:type="gramEnd"/>
      <w:r w:rsidR="00F71AD7">
        <w:t xml:space="preserve"> </w:t>
      </w:r>
      <w:proofErr w:type="spellStart"/>
      <w:r w:rsidR="00F71AD7">
        <w:t>customer_id</w:t>
      </w:r>
      <w:proofErr w:type="spellEnd"/>
      <w:r w:rsidR="00F71AD7">
        <w:t xml:space="preserve">  &gt;</w:t>
      </w:r>
      <w:r>
        <w:t xml:space="preserve"> 3005</w:t>
      </w:r>
      <w:r w:rsidR="00F71AD7">
        <w:t>)</w:t>
      </w:r>
      <w:r>
        <w:t xml:space="preserve"> ;</w:t>
      </w:r>
    </w:p>
    <w:p w:rsidR="0028093F" w:rsidRDefault="0028093F" w:rsidP="0028093F">
      <w:pPr>
        <w:pStyle w:val="ListParagraph"/>
      </w:pPr>
    </w:p>
    <w:p w:rsidR="00F71AD7" w:rsidRDefault="00F71AD7" w:rsidP="0028093F">
      <w:pPr>
        <w:pStyle w:val="ListParagraph"/>
      </w:pPr>
    </w:p>
    <w:p w:rsidR="0028093F" w:rsidRDefault="00F71AD7" w:rsidP="0028093F">
      <w:pPr>
        <w:pStyle w:val="ListParagraph"/>
      </w:pPr>
      <w:r>
        <w:t xml:space="preserve">Select * from orders where NOT   </w:t>
      </w:r>
      <w:r>
        <w:t>(</w:t>
      </w:r>
      <w:r>
        <w:t>(</w:t>
      </w:r>
      <w:proofErr w:type="spellStart"/>
      <w:r>
        <w:t>ord_date</w:t>
      </w:r>
      <w:proofErr w:type="spellEnd"/>
      <w:r>
        <w:t xml:space="preserve"> =  ' 2012-08-17 </w:t>
      </w:r>
      <w:proofErr w:type="gramStart"/>
      <w:r>
        <w:t>'  or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 &gt; 3005) </w:t>
      </w:r>
      <w:r w:rsidR="00A04407">
        <w:t xml:space="preserve">AND  </w:t>
      </w:r>
      <w:proofErr w:type="spellStart"/>
      <w:r w:rsidR="00A04407">
        <w:t>purch_amt</w:t>
      </w:r>
      <w:proofErr w:type="spellEnd"/>
      <w:r w:rsidR="00A04407">
        <w:t xml:space="preserve">  &gt; 1000</w:t>
      </w:r>
      <w:r>
        <w:t>)</w:t>
      </w:r>
      <w:r w:rsidR="00A04407">
        <w:t xml:space="preserve"> ;</w:t>
      </w:r>
    </w:p>
    <w:p w:rsidR="00A04407" w:rsidRDefault="00A04407" w:rsidP="0028093F">
      <w:pPr>
        <w:pStyle w:val="ListParagraph"/>
      </w:pPr>
    </w:p>
    <w:p w:rsidR="00A04407" w:rsidRDefault="00A04407" w:rsidP="0028093F">
      <w:pPr>
        <w:pStyle w:val="ListParagraph"/>
      </w:pPr>
    </w:p>
    <w:p w:rsidR="000E2DAD" w:rsidRPr="000E2DAD" w:rsidRDefault="000E2DAD" w:rsidP="000E2DAD"/>
    <w:sectPr w:rsidR="000E2DAD" w:rsidRPr="000E2DAD" w:rsidSect="005E703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43C" w:rsidRDefault="00C8343C" w:rsidP="002D4392">
      <w:pPr>
        <w:spacing w:after="0" w:line="240" w:lineRule="auto"/>
      </w:pPr>
      <w:r>
        <w:separator/>
      </w:r>
    </w:p>
  </w:endnote>
  <w:endnote w:type="continuationSeparator" w:id="0">
    <w:p w:rsidR="00C8343C" w:rsidRDefault="00C8343C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utiger 45 Light">
    <w:panose1 w:val="020B0603020202020204"/>
    <w:charset w:val="00"/>
    <w:family w:val="swiss"/>
    <w:pitch w:val="variable"/>
    <w:sig w:usb0="A00000A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43C" w:rsidRDefault="00C8343C" w:rsidP="002D4392">
      <w:pPr>
        <w:spacing w:after="0" w:line="240" w:lineRule="auto"/>
      </w:pPr>
      <w:r>
        <w:separator/>
      </w:r>
    </w:p>
  </w:footnote>
  <w:footnote w:type="continuationSeparator" w:id="0">
    <w:p w:rsidR="00C8343C" w:rsidRDefault="00C8343C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3C" w:rsidRPr="002D4392" w:rsidRDefault="00C8343C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36521"/>
    <w:rsid w:val="000E2DAD"/>
    <w:rsid w:val="000E4A25"/>
    <w:rsid w:val="001D3235"/>
    <w:rsid w:val="0028093F"/>
    <w:rsid w:val="002D4392"/>
    <w:rsid w:val="00366D25"/>
    <w:rsid w:val="00427BA4"/>
    <w:rsid w:val="004C4247"/>
    <w:rsid w:val="005D588F"/>
    <w:rsid w:val="005E7033"/>
    <w:rsid w:val="00634C50"/>
    <w:rsid w:val="006B04A0"/>
    <w:rsid w:val="006B1A7E"/>
    <w:rsid w:val="00755B3D"/>
    <w:rsid w:val="00760112"/>
    <w:rsid w:val="007E097E"/>
    <w:rsid w:val="007E3573"/>
    <w:rsid w:val="008C6EDA"/>
    <w:rsid w:val="0096189D"/>
    <w:rsid w:val="00A04407"/>
    <w:rsid w:val="00A848AF"/>
    <w:rsid w:val="00C7057F"/>
    <w:rsid w:val="00C8343C"/>
    <w:rsid w:val="00D31F8C"/>
    <w:rsid w:val="00E378C3"/>
    <w:rsid w:val="00F71AD7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8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31F8C"/>
  </w:style>
  <w:style w:type="character" w:customStyle="1" w:styleId="hljs-keyword">
    <w:name w:val="hljs-keyword"/>
    <w:basedOn w:val="DefaultParagraphFont"/>
    <w:rsid w:val="00D31F8C"/>
  </w:style>
  <w:style w:type="character" w:customStyle="1" w:styleId="hljs-builtin">
    <w:name w:val="hljs-built_in"/>
    <w:basedOn w:val="DefaultParagraphFont"/>
    <w:rsid w:val="00D31F8C"/>
  </w:style>
  <w:style w:type="character" w:customStyle="1" w:styleId="hljs-number">
    <w:name w:val="hljs-number"/>
    <w:basedOn w:val="DefaultParagraphFont"/>
    <w:rsid w:val="00D31F8C"/>
  </w:style>
  <w:style w:type="character" w:customStyle="1" w:styleId="s-session-msg">
    <w:name w:val="s-session-msg"/>
    <w:basedOn w:val="DefaultParagraphFont"/>
    <w:rsid w:val="00D31F8C"/>
  </w:style>
  <w:style w:type="character" w:customStyle="1" w:styleId="Heading2Char">
    <w:name w:val="Heading 2 Char"/>
    <w:basedOn w:val="DefaultParagraphFont"/>
    <w:link w:val="Heading2"/>
    <w:uiPriority w:val="9"/>
    <w:rsid w:val="00A84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8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31F8C"/>
  </w:style>
  <w:style w:type="character" w:customStyle="1" w:styleId="hljs-keyword">
    <w:name w:val="hljs-keyword"/>
    <w:basedOn w:val="DefaultParagraphFont"/>
    <w:rsid w:val="00D31F8C"/>
  </w:style>
  <w:style w:type="character" w:customStyle="1" w:styleId="hljs-builtin">
    <w:name w:val="hljs-built_in"/>
    <w:basedOn w:val="DefaultParagraphFont"/>
    <w:rsid w:val="00D31F8C"/>
  </w:style>
  <w:style w:type="character" w:customStyle="1" w:styleId="hljs-number">
    <w:name w:val="hljs-number"/>
    <w:basedOn w:val="DefaultParagraphFont"/>
    <w:rsid w:val="00D31F8C"/>
  </w:style>
  <w:style w:type="character" w:customStyle="1" w:styleId="s-session-msg">
    <w:name w:val="s-session-msg"/>
    <w:basedOn w:val="DefaultParagraphFont"/>
    <w:rsid w:val="00D31F8C"/>
  </w:style>
  <w:style w:type="character" w:customStyle="1" w:styleId="Heading2Char">
    <w:name w:val="Heading 2 Char"/>
    <w:basedOn w:val="DefaultParagraphFont"/>
    <w:link w:val="Heading2"/>
    <w:uiPriority w:val="9"/>
    <w:rsid w:val="00A84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7E2F-58C6-49A9-BA53-F0E1FB1A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54F2EC83</Template>
  <TotalTime>1</TotalTime>
  <Pages>5</Pages>
  <Words>997</Words>
  <Characters>4622</Characters>
  <Application>Microsoft Office Word</Application>
  <DocSecurity>4</DocSecurity>
  <Lines>246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5663</CharactersWithSpaces>
  <SharedDoc>false</SharedDoc>
  <HyperlinksChanged>false</HyperlinksChanged>
  <AppVersion>14.0000</AppVersion>
  <PresentationFormat>6f61c6d3-9d3c-4b31-84a9-ebe76b5a633f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Kushwaha (GIS)</dc:creator>
  <cp:lastModifiedBy>Reddy, Rajesh-Kumar-XT</cp:lastModifiedBy>
  <cp:revision>2</cp:revision>
  <dcterms:created xsi:type="dcterms:W3CDTF">2018-05-23T12:48:00Z</dcterms:created>
  <dcterms:modified xsi:type="dcterms:W3CDTF">2018-05-23T12:48:00Z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ZMZwry7dYDqgCypmAGbYzkxgU07gjq2wmMo4DogO+F8B4ggqq51Fd/1KBb+/dBrYX8yp48CX03AelPdRrQwHkg==</vt:lpwstr>
  </property>
</Properties>
</file>